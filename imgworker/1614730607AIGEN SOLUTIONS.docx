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5798"/>
        <w:gridCol w:w="3202"/>
      </w:tblGrid>
      <w:tr w:rsidR="00867A5D" w14:paraId="2717E69C" w14:textId="77777777" w:rsidTr="00C45FAF">
        <w:tc>
          <w:tcPr>
            <w:tcW w:w="4000" w:type="pct"/>
            <w:shd w:val="clear" w:color="auto" w:fill="auto"/>
            <w:vAlign w:val="bottom"/>
          </w:tcPr>
          <w:p w14:paraId="05CBD6DC" w14:textId="79B887F8" w:rsidR="00867A5D" w:rsidRPr="00F83C08" w:rsidRDefault="00AD089B">
            <w:pPr>
              <w:pStyle w:val="Name"/>
              <w:spacing w:after="60"/>
              <w:rPr>
                <w:color w:val="0D004D"/>
              </w:rPr>
            </w:pPr>
            <w:r w:rsidRPr="00F83C08">
              <w:rPr>
                <w:color w:val="0D004D"/>
              </w:rPr>
              <w:t>AIGEN SOLUTIONS</w:t>
            </w:r>
          </w:p>
          <w:p w14:paraId="77FE6234" w14:textId="5449AC1E" w:rsidR="00867A5D" w:rsidRPr="00F83C08" w:rsidRDefault="00AD089B">
            <w:pPr>
              <w:pStyle w:val="NoSpacing"/>
              <w:rPr>
                <w:color w:val="39B80A"/>
              </w:rPr>
            </w:pPr>
            <w:r w:rsidRPr="00F83C08">
              <w:rPr>
                <w:color w:val="39B80A"/>
              </w:rPr>
              <w:t>Belvedere, Harare, Zimbabwe</w:t>
            </w:r>
          </w:p>
        </w:tc>
        <w:tc>
          <w:tcPr>
            <w:tcW w:w="1000" w:type="pct"/>
            <w:shd w:val="clear" w:color="auto" w:fill="auto"/>
            <w:vAlign w:val="bottom"/>
          </w:tcPr>
          <w:p w14:paraId="750A4C24" w14:textId="77777777" w:rsidR="00867A5D" w:rsidRDefault="00670510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59AE896" wp14:editId="5DE18022">
                  <wp:extent cx="1850929" cy="7145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0929" cy="71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F6A6F1" w14:textId="77777777" w:rsidR="00867A5D" w:rsidRDefault="00670510">
      <w:pPr>
        <w:pStyle w:val="TableSpace"/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F239A0" wp14:editId="4599B1BA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14EF7" w14:textId="2D13C28A" w:rsidR="00867A5D" w:rsidRDefault="00670510">
                            <w:pPr>
                              <w:pStyle w:val="Title"/>
                            </w:pPr>
                            <w:r>
                              <w:t xml:space="preserve">Invoice </w:t>
                            </w:r>
                            <w:r w:rsidR="007B1A4E" w:rsidRPr="00F83C08">
                              <w:rPr>
                                <w:rStyle w:val="Strong"/>
                                <w:color w:val="39B80A"/>
                              </w:rPr>
                              <w:t>576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w14:anchorId="76F239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left:0;text-align:left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" filled="f" stroked="f" strokeweight=".5pt">
                <v:textbox style="layout-flow:vertical;mso-layout-flow-alt:bottom-to-top;mso-fit-shape-to-text:t" inset="0,14.4pt,18pt">
                  <w:txbxContent>
                    <w:p w14:paraId="2B314EF7" w14:textId="2D13C28A" w:rsidR="00867A5D" w:rsidRDefault="00670510">
                      <w:pPr>
                        <w:pStyle w:val="Title"/>
                      </w:pPr>
                      <w:r>
                        <w:t xml:space="preserve">Invoice </w:t>
                      </w:r>
                      <w:r w:rsidR="007B1A4E" w:rsidRPr="00F83C08">
                        <w:rPr>
                          <w:rStyle w:val="Strong"/>
                          <w:color w:val="39B80A"/>
                        </w:rPr>
                        <w:t>576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Style w:val="LayoutTable"/>
        <w:tblW w:w="5000" w:type="pct"/>
        <w:tblBorders>
          <w:bottom w:val="single" w:sz="4" w:space="0" w:color="F79595" w:themeColor="accent1" w:themeTint="99"/>
        </w:tblBorders>
        <w:tblLook w:val="04A0" w:firstRow="1" w:lastRow="0" w:firstColumn="1" w:lastColumn="0" w:noHBand="0" w:noVBand="1"/>
        <w:tblDescription w:val="Invoice date and recipient"/>
      </w:tblPr>
      <w:tblGrid>
        <w:gridCol w:w="3002"/>
        <w:gridCol w:w="3006"/>
        <w:gridCol w:w="2992"/>
      </w:tblGrid>
      <w:tr w:rsidR="00867A5D" w14:paraId="2EE1D157" w14:textId="77777777">
        <w:tc>
          <w:tcPr>
            <w:tcW w:w="3072" w:type="dxa"/>
            <w:vAlign w:val="bottom"/>
          </w:tcPr>
          <w:p w14:paraId="436F5533" w14:textId="77777777" w:rsidR="00867A5D" w:rsidRPr="00F83C08" w:rsidRDefault="00670510">
            <w:pPr>
              <w:pStyle w:val="InvoiceHeading"/>
              <w:spacing w:after="60"/>
              <w:rPr>
                <w:b/>
                <w:bCs/>
              </w:rPr>
            </w:pPr>
            <w:r w:rsidRPr="00F83C08">
              <w:rPr>
                <w:b/>
                <w:bCs/>
                <w:color w:val="39B80A"/>
              </w:rPr>
              <w:t>Date</w:t>
            </w:r>
          </w:p>
        </w:tc>
        <w:tc>
          <w:tcPr>
            <w:tcW w:w="3072" w:type="dxa"/>
            <w:vAlign w:val="bottom"/>
          </w:tcPr>
          <w:p w14:paraId="212463B7" w14:textId="77777777" w:rsidR="00867A5D" w:rsidRPr="00F83C08" w:rsidRDefault="00670510">
            <w:pPr>
              <w:pStyle w:val="InvoiceHeading"/>
              <w:spacing w:after="60"/>
              <w:rPr>
                <w:b/>
                <w:bCs/>
              </w:rPr>
            </w:pPr>
            <w:r w:rsidRPr="00F83C08">
              <w:rPr>
                <w:b/>
                <w:bCs/>
                <w:color w:val="39B80A"/>
              </w:rPr>
              <w:t>To</w:t>
            </w:r>
          </w:p>
        </w:tc>
        <w:tc>
          <w:tcPr>
            <w:tcW w:w="3072" w:type="dxa"/>
            <w:vAlign w:val="bottom"/>
          </w:tcPr>
          <w:p w14:paraId="0C122353" w14:textId="131FCFAC" w:rsidR="00867A5D" w:rsidRPr="00F83C08" w:rsidRDefault="00670510">
            <w:pPr>
              <w:pStyle w:val="InvoiceHeading"/>
              <w:spacing w:after="60"/>
              <w:rPr>
                <w:b/>
                <w:bCs/>
              </w:rPr>
            </w:pPr>
            <w:r w:rsidRPr="00F83C08">
              <w:rPr>
                <w:b/>
                <w:bCs/>
                <w:color w:val="39B80A"/>
              </w:rPr>
              <w:t>S</w:t>
            </w:r>
            <w:r w:rsidR="00AD089B" w:rsidRPr="00F83C08">
              <w:rPr>
                <w:b/>
                <w:bCs/>
                <w:color w:val="39B80A"/>
              </w:rPr>
              <w:t>ent via</w:t>
            </w:r>
          </w:p>
        </w:tc>
      </w:tr>
      <w:tr w:rsidR="00867A5D" w14:paraId="4C664162" w14:textId="77777777">
        <w:sdt>
          <w:sdtPr>
            <w:rPr>
              <w:b/>
              <w:bCs/>
            </w:rPr>
            <w:id w:val="-1843920489"/>
            <w:placeholder>
              <w:docPart w:val="A4905A90957E4C19B19ABBED8373DCDE"/>
            </w:placeholder>
            <w:date w:fullDate="2023-02-16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072" w:type="dxa"/>
                <w:tcMar>
                  <w:bottom w:w="360" w:type="dxa"/>
                </w:tcMar>
              </w:tcPr>
              <w:p w14:paraId="2828B433" w14:textId="4499366C" w:rsidR="00867A5D" w:rsidRPr="00F83C08" w:rsidRDefault="00776E44">
                <w:pPr>
                  <w:pStyle w:val="NoSpacing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February 16, 2023</w:t>
                </w:r>
              </w:p>
            </w:tc>
          </w:sdtContent>
        </w:sdt>
        <w:tc>
          <w:tcPr>
            <w:tcW w:w="3072" w:type="dxa"/>
            <w:tcMar>
              <w:bottom w:w="360" w:type="dxa"/>
            </w:tcMar>
          </w:tcPr>
          <w:p w14:paraId="5C3E7DF0" w14:textId="77777777" w:rsidR="00867A5D" w:rsidRPr="00F83C08" w:rsidRDefault="00AD089B">
            <w:pPr>
              <w:pStyle w:val="NoSpacing"/>
              <w:rPr>
                <w:b/>
                <w:bCs/>
              </w:rPr>
            </w:pPr>
            <w:proofErr w:type="spellStart"/>
            <w:r w:rsidRPr="00F83C08">
              <w:rPr>
                <w:b/>
                <w:bCs/>
              </w:rPr>
              <w:t>Tripple</w:t>
            </w:r>
            <w:proofErr w:type="spellEnd"/>
            <w:r w:rsidRPr="00F83C08">
              <w:rPr>
                <w:b/>
                <w:bCs/>
              </w:rPr>
              <w:t xml:space="preserve"> Tee Primary</w:t>
            </w:r>
          </w:p>
          <w:p w14:paraId="4C76E4A1" w14:textId="77777777" w:rsidR="00AD089B" w:rsidRPr="00F83C08" w:rsidRDefault="00AD089B" w:rsidP="00AD089B">
            <w:pPr>
              <w:pStyle w:val="NoSpacing"/>
              <w:rPr>
                <w:b/>
                <w:bCs/>
              </w:rPr>
            </w:pPr>
            <w:r w:rsidRPr="00F83C08">
              <w:rPr>
                <w:b/>
                <w:bCs/>
              </w:rPr>
              <w:t>Bindura</w:t>
            </w:r>
          </w:p>
          <w:p w14:paraId="3C95C7D8" w14:textId="16153BD8" w:rsidR="00AD089B" w:rsidRPr="00F83C08" w:rsidRDefault="00AD089B" w:rsidP="00AD089B">
            <w:pPr>
              <w:pStyle w:val="NoSpacing"/>
              <w:rPr>
                <w:b/>
                <w:bCs/>
              </w:rPr>
            </w:pPr>
            <w:r w:rsidRPr="00F83C08">
              <w:rPr>
                <w:b/>
                <w:bCs/>
              </w:rPr>
              <w:t>Zimbabwe</w:t>
            </w:r>
          </w:p>
        </w:tc>
        <w:tc>
          <w:tcPr>
            <w:tcW w:w="3072" w:type="dxa"/>
            <w:tcMar>
              <w:bottom w:w="360" w:type="dxa"/>
            </w:tcMar>
          </w:tcPr>
          <w:p w14:paraId="59206F9A" w14:textId="79BD689A" w:rsidR="00867A5D" w:rsidRPr="00F83C08" w:rsidRDefault="00AD089B">
            <w:pPr>
              <w:pStyle w:val="NoSpacing"/>
              <w:rPr>
                <w:b/>
                <w:bCs/>
              </w:rPr>
            </w:pPr>
            <w:r w:rsidRPr="00F83C08">
              <w:rPr>
                <w:b/>
                <w:bCs/>
              </w:rPr>
              <w:t>Email</w:t>
            </w:r>
          </w:p>
        </w:tc>
      </w:tr>
    </w:tbl>
    <w:p w14:paraId="09E72FA9" w14:textId="20271211" w:rsidR="00867A5D" w:rsidRPr="00F83C08" w:rsidRDefault="00AD089B">
      <w:pPr>
        <w:pStyle w:val="InvoiceHeading"/>
        <w:rPr>
          <w:b/>
          <w:bCs/>
          <w:color w:val="39B80A"/>
          <w:sz w:val="24"/>
          <w:szCs w:val="24"/>
        </w:rPr>
      </w:pPr>
      <w:r w:rsidRPr="00F83C08">
        <w:rPr>
          <w:b/>
          <w:bCs/>
          <w:color w:val="39B80A"/>
          <w:sz w:val="24"/>
          <w:szCs w:val="24"/>
        </w:rPr>
        <w:t>NB</w:t>
      </w:r>
    </w:p>
    <w:p w14:paraId="26234C38" w14:textId="141158B5" w:rsidR="00AD089B" w:rsidRPr="00EA5BE4" w:rsidRDefault="00EF20F9" w:rsidP="00AD089B">
      <w:pPr>
        <w:pStyle w:val="InvoiceText"/>
        <w:rPr>
          <w:sz w:val="24"/>
          <w:szCs w:val="24"/>
        </w:rPr>
      </w:pPr>
      <w:r>
        <w:rPr>
          <w:sz w:val="24"/>
          <w:szCs w:val="24"/>
        </w:rPr>
        <w:t>To</w:t>
      </w:r>
      <w:r w:rsidR="00EE3957">
        <w:rPr>
          <w:sz w:val="24"/>
          <w:szCs w:val="24"/>
        </w:rPr>
        <w:t xml:space="preserve"> receive uninterrupted services, you are advised to </w:t>
      </w:r>
      <w:r>
        <w:rPr>
          <w:sz w:val="24"/>
          <w:szCs w:val="24"/>
        </w:rPr>
        <w:t>pay</w:t>
      </w:r>
      <w:r w:rsidR="00EE3957">
        <w:rPr>
          <w:sz w:val="24"/>
          <w:szCs w:val="24"/>
        </w:rPr>
        <w:t xml:space="preserve"> the amount due by the </w:t>
      </w:r>
      <w:r w:rsidR="0011189D">
        <w:rPr>
          <w:sz w:val="24"/>
          <w:szCs w:val="24"/>
        </w:rPr>
        <w:t>8</w:t>
      </w:r>
      <w:r w:rsidR="0011189D" w:rsidRPr="0011189D">
        <w:rPr>
          <w:sz w:val="24"/>
          <w:szCs w:val="24"/>
          <w:vertAlign w:val="superscript"/>
        </w:rPr>
        <w:t>th</w:t>
      </w:r>
      <w:r w:rsidR="00EE3957">
        <w:rPr>
          <w:sz w:val="24"/>
          <w:szCs w:val="24"/>
        </w:rPr>
        <w:t xml:space="preserve"> of February</w:t>
      </w:r>
      <w:r w:rsidR="00801180">
        <w:rPr>
          <w:sz w:val="24"/>
          <w:szCs w:val="24"/>
        </w:rPr>
        <w:t xml:space="preserve"> 2023.</w:t>
      </w:r>
    </w:p>
    <w:p w14:paraId="051C1ED2" w14:textId="1B589640" w:rsidR="00867A5D" w:rsidRDefault="00867A5D" w:rsidP="00C96D9D">
      <w:pPr>
        <w:pStyle w:val="InvoiceText"/>
        <w:ind w:left="0"/>
      </w:pPr>
    </w:p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1144"/>
        <w:gridCol w:w="5944"/>
        <w:gridCol w:w="1912"/>
      </w:tblGrid>
      <w:tr w:rsidR="00C96D9D" w:rsidRPr="00EA5BE4" w14:paraId="1A4EEC48" w14:textId="77777777" w:rsidTr="00C133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636" w:type="pct"/>
            <w:shd w:val="clear" w:color="auto" w:fill="39B80A"/>
          </w:tcPr>
          <w:p w14:paraId="22D70926" w14:textId="1E371E51" w:rsidR="00C96D9D" w:rsidRPr="00EA5BE4" w:rsidRDefault="00C96D9D">
            <w:pPr>
              <w:rPr>
                <w:sz w:val="24"/>
                <w:szCs w:val="24"/>
              </w:rPr>
            </w:pPr>
            <w:r w:rsidRPr="00EA5BE4">
              <w:rPr>
                <w:sz w:val="24"/>
                <w:szCs w:val="24"/>
              </w:rPr>
              <w:t>Item#</w:t>
            </w:r>
          </w:p>
        </w:tc>
        <w:tc>
          <w:tcPr>
            <w:tcW w:w="3302" w:type="pct"/>
            <w:shd w:val="clear" w:color="auto" w:fill="39B80A"/>
          </w:tcPr>
          <w:p w14:paraId="2E86CCC0" w14:textId="77777777" w:rsidR="00C96D9D" w:rsidRPr="00EA5BE4" w:rsidRDefault="00C96D9D">
            <w:pPr>
              <w:rPr>
                <w:sz w:val="24"/>
                <w:szCs w:val="24"/>
              </w:rPr>
            </w:pPr>
            <w:r w:rsidRPr="00EA5BE4">
              <w:rPr>
                <w:sz w:val="24"/>
                <w:szCs w:val="24"/>
              </w:rPr>
              <w:t>Description</w:t>
            </w:r>
          </w:p>
        </w:tc>
        <w:tc>
          <w:tcPr>
            <w:tcW w:w="1062" w:type="pct"/>
            <w:shd w:val="clear" w:color="auto" w:fill="39B80A"/>
          </w:tcPr>
          <w:p w14:paraId="6385AD1C" w14:textId="7E4DB695" w:rsidR="00C96D9D" w:rsidRPr="00EA5BE4" w:rsidRDefault="001B6CEA">
            <w:pPr>
              <w:jc w:val="right"/>
              <w:rPr>
                <w:sz w:val="24"/>
                <w:szCs w:val="24"/>
              </w:rPr>
            </w:pPr>
            <w:r w:rsidRPr="00EA5BE4">
              <w:rPr>
                <w:sz w:val="24"/>
                <w:szCs w:val="24"/>
              </w:rPr>
              <w:t>Amount</w:t>
            </w:r>
          </w:p>
        </w:tc>
      </w:tr>
      <w:tr w:rsidR="00C96D9D" w:rsidRPr="00EA5BE4" w14:paraId="02606695" w14:textId="77777777" w:rsidTr="00C96D9D">
        <w:trPr>
          <w:trHeight w:val="360"/>
        </w:trPr>
        <w:tc>
          <w:tcPr>
            <w:tcW w:w="636" w:type="pct"/>
            <w:tcBorders>
              <w:top w:val="nil"/>
              <w:bottom w:val="single" w:sz="4" w:space="0" w:color="9B9482" w:themeColor="text2" w:themeTint="99"/>
            </w:tcBorders>
          </w:tcPr>
          <w:p w14:paraId="60CB4937" w14:textId="19A55875" w:rsidR="00C96D9D" w:rsidRPr="00EA5BE4" w:rsidRDefault="00C96D9D">
            <w:pPr>
              <w:rPr>
                <w:sz w:val="24"/>
                <w:szCs w:val="24"/>
              </w:rPr>
            </w:pPr>
            <w:r w:rsidRPr="00EA5BE4">
              <w:rPr>
                <w:sz w:val="24"/>
                <w:szCs w:val="24"/>
              </w:rPr>
              <w:t>1</w:t>
            </w:r>
          </w:p>
        </w:tc>
        <w:tc>
          <w:tcPr>
            <w:tcW w:w="3302" w:type="pct"/>
            <w:tcBorders>
              <w:top w:val="nil"/>
              <w:bottom w:val="single" w:sz="4" w:space="0" w:color="9B9482" w:themeColor="text2" w:themeTint="99"/>
            </w:tcBorders>
          </w:tcPr>
          <w:p w14:paraId="71C4B29F" w14:textId="3C4B5627" w:rsidR="00C96D9D" w:rsidRPr="00EA5BE4" w:rsidRDefault="00C96D9D">
            <w:pPr>
              <w:rPr>
                <w:sz w:val="24"/>
                <w:szCs w:val="24"/>
              </w:rPr>
            </w:pPr>
            <w:r w:rsidRPr="00EA5BE4">
              <w:rPr>
                <w:sz w:val="24"/>
                <w:szCs w:val="24"/>
              </w:rPr>
              <w:t>Domain renewal</w:t>
            </w:r>
          </w:p>
        </w:tc>
        <w:tc>
          <w:tcPr>
            <w:tcW w:w="1062" w:type="pct"/>
            <w:tcBorders>
              <w:top w:val="nil"/>
              <w:bottom w:val="single" w:sz="4" w:space="0" w:color="9B9482" w:themeColor="text2" w:themeTint="99"/>
            </w:tcBorders>
          </w:tcPr>
          <w:p w14:paraId="45B31604" w14:textId="5B98AB04" w:rsidR="00C96D9D" w:rsidRPr="00EA5BE4" w:rsidRDefault="008574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1B6CEA" w:rsidRPr="00EA5BE4">
              <w:rPr>
                <w:sz w:val="24"/>
                <w:szCs w:val="24"/>
              </w:rPr>
              <w:t>20</w:t>
            </w:r>
          </w:p>
        </w:tc>
      </w:tr>
      <w:tr w:rsidR="00C96D9D" w:rsidRPr="00EA5BE4" w14:paraId="3D238840" w14:textId="77777777" w:rsidTr="00C96D9D">
        <w:trPr>
          <w:trHeight w:val="360"/>
        </w:trPr>
        <w:tc>
          <w:tcPr>
            <w:tcW w:w="636" w:type="pct"/>
            <w:tcBorders>
              <w:top w:val="single" w:sz="4" w:space="0" w:color="9B9482" w:themeColor="text2" w:themeTint="99"/>
            </w:tcBorders>
          </w:tcPr>
          <w:p w14:paraId="474C0E69" w14:textId="7006B458" w:rsidR="00C96D9D" w:rsidRPr="00EA5BE4" w:rsidRDefault="00C96D9D">
            <w:pPr>
              <w:rPr>
                <w:sz w:val="24"/>
                <w:szCs w:val="24"/>
              </w:rPr>
            </w:pPr>
            <w:r w:rsidRPr="00EA5BE4">
              <w:rPr>
                <w:sz w:val="24"/>
                <w:szCs w:val="24"/>
              </w:rPr>
              <w:t>2</w:t>
            </w:r>
          </w:p>
        </w:tc>
        <w:tc>
          <w:tcPr>
            <w:tcW w:w="3302" w:type="pct"/>
            <w:tcBorders>
              <w:top w:val="single" w:sz="4" w:space="0" w:color="9B9482" w:themeColor="text2" w:themeTint="99"/>
            </w:tcBorders>
          </w:tcPr>
          <w:p w14:paraId="4BD1B966" w14:textId="5FF22F2A" w:rsidR="00C96D9D" w:rsidRPr="00EA5BE4" w:rsidRDefault="00C96D9D">
            <w:pPr>
              <w:rPr>
                <w:sz w:val="24"/>
                <w:szCs w:val="24"/>
              </w:rPr>
            </w:pPr>
            <w:r w:rsidRPr="00EA5BE4">
              <w:rPr>
                <w:sz w:val="24"/>
                <w:szCs w:val="24"/>
              </w:rPr>
              <w:t>School management system license renewal</w:t>
            </w:r>
          </w:p>
        </w:tc>
        <w:tc>
          <w:tcPr>
            <w:tcW w:w="1062" w:type="pct"/>
            <w:tcBorders>
              <w:top w:val="single" w:sz="4" w:space="0" w:color="9B9482" w:themeColor="text2" w:themeTint="99"/>
            </w:tcBorders>
          </w:tcPr>
          <w:p w14:paraId="05202476" w14:textId="0AE59465" w:rsidR="00C96D9D" w:rsidRPr="00EA5BE4" w:rsidRDefault="008574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1B6CEA" w:rsidRPr="00EA5BE4">
              <w:rPr>
                <w:sz w:val="24"/>
                <w:szCs w:val="24"/>
              </w:rPr>
              <w:t>250</w:t>
            </w:r>
          </w:p>
        </w:tc>
      </w:tr>
      <w:tr w:rsidR="00C96D9D" w:rsidRPr="00EA5BE4" w14:paraId="61647B0E" w14:textId="77777777" w:rsidTr="00C96D9D">
        <w:trPr>
          <w:trHeight w:val="360"/>
        </w:trPr>
        <w:tc>
          <w:tcPr>
            <w:tcW w:w="636" w:type="pct"/>
          </w:tcPr>
          <w:p w14:paraId="172EE0BC" w14:textId="0AB5EF8C" w:rsidR="00C96D9D" w:rsidRPr="00EA5BE4" w:rsidRDefault="00C96D9D">
            <w:pPr>
              <w:rPr>
                <w:sz w:val="24"/>
                <w:szCs w:val="24"/>
              </w:rPr>
            </w:pPr>
            <w:r w:rsidRPr="00EA5BE4">
              <w:rPr>
                <w:sz w:val="24"/>
                <w:szCs w:val="24"/>
              </w:rPr>
              <w:t>3</w:t>
            </w:r>
          </w:p>
        </w:tc>
        <w:tc>
          <w:tcPr>
            <w:tcW w:w="3302" w:type="pct"/>
          </w:tcPr>
          <w:p w14:paraId="7C704BD5" w14:textId="7765CC1B" w:rsidR="00C96D9D" w:rsidRPr="00EA5BE4" w:rsidRDefault="00C96D9D">
            <w:pPr>
              <w:rPr>
                <w:sz w:val="24"/>
                <w:szCs w:val="24"/>
              </w:rPr>
            </w:pPr>
            <w:r w:rsidRPr="00EA5BE4">
              <w:rPr>
                <w:sz w:val="24"/>
                <w:szCs w:val="24"/>
              </w:rPr>
              <w:t>SSL Certificates</w:t>
            </w:r>
          </w:p>
        </w:tc>
        <w:tc>
          <w:tcPr>
            <w:tcW w:w="1062" w:type="pct"/>
          </w:tcPr>
          <w:p w14:paraId="360E65CF" w14:textId="171A0FE1" w:rsidR="00C96D9D" w:rsidRPr="00EA5BE4" w:rsidRDefault="008574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1B6CEA" w:rsidRPr="00EA5BE4">
              <w:rPr>
                <w:sz w:val="24"/>
                <w:szCs w:val="24"/>
              </w:rPr>
              <w:t>33</w:t>
            </w:r>
          </w:p>
        </w:tc>
      </w:tr>
      <w:tr w:rsidR="00C96D9D" w:rsidRPr="00EA5BE4" w14:paraId="222F7876" w14:textId="77777777" w:rsidTr="00C96D9D">
        <w:trPr>
          <w:trHeight w:val="360"/>
        </w:trPr>
        <w:tc>
          <w:tcPr>
            <w:tcW w:w="636" w:type="pct"/>
          </w:tcPr>
          <w:p w14:paraId="66D1C584" w14:textId="7F958782" w:rsidR="00C96D9D" w:rsidRPr="00EA5BE4" w:rsidRDefault="00C96D9D">
            <w:pPr>
              <w:rPr>
                <w:sz w:val="24"/>
                <w:szCs w:val="24"/>
              </w:rPr>
            </w:pPr>
            <w:r w:rsidRPr="00EA5BE4">
              <w:rPr>
                <w:sz w:val="24"/>
                <w:szCs w:val="24"/>
              </w:rPr>
              <w:t>4</w:t>
            </w:r>
          </w:p>
        </w:tc>
        <w:tc>
          <w:tcPr>
            <w:tcW w:w="3302" w:type="pct"/>
          </w:tcPr>
          <w:p w14:paraId="18933558" w14:textId="1E30B109" w:rsidR="00C96D9D" w:rsidRPr="00EA5BE4" w:rsidRDefault="00C96D9D">
            <w:pPr>
              <w:rPr>
                <w:sz w:val="24"/>
                <w:szCs w:val="24"/>
              </w:rPr>
            </w:pPr>
            <w:r w:rsidRPr="00EA5BE4">
              <w:rPr>
                <w:sz w:val="24"/>
                <w:szCs w:val="24"/>
              </w:rPr>
              <w:t>SEO</w:t>
            </w:r>
          </w:p>
        </w:tc>
        <w:tc>
          <w:tcPr>
            <w:tcW w:w="1062" w:type="pct"/>
          </w:tcPr>
          <w:p w14:paraId="4FB65D8B" w14:textId="75213C7A" w:rsidR="00C96D9D" w:rsidRPr="00EA5BE4" w:rsidRDefault="008574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1B6CEA" w:rsidRPr="00EA5BE4">
              <w:rPr>
                <w:sz w:val="24"/>
                <w:szCs w:val="24"/>
              </w:rPr>
              <w:t>23</w:t>
            </w:r>
          </w:p>
        </w:tc>
      </w:tr>
      <w:tr w:rsidR="00C96D9D" w:rsidRPr="00EA5BE4" w14:paraId="0F628339" w14:textId="77777777" w:rsidTr="00C96D9D">
        <w:trPr>
          <w:trHeight w:val="360"/>
        </w:trPr>
        <w:tc>
          <w:tcPr>
            <w:tcW w:w="636" w:type="pct"/>
          </w:tcPr>
          <w:p w14:paraId="122D0DFA" w14:textId="11D3ABF6" w:rsidR="00C96D9D" w:rsidRPr="00EA5BE4" w:rsidRDefault="00C96D9D">
            <w:pPr>
              <w:rPr>
                <w:sz w:val="24"/>
                <w:szCs w:val="24"/>
              </w:rPr>
            </w:pPr>
            <w:r w:rsidRPr="00EA5BE4">
              <w:rPr>
                <w:sz w:val="24"/>
                <w:szCs w:val="24"/>
              </w:rPr>
              <w:t>5</w:t>
            </w:r>
          </w:p>
        </w:tc>
        <w:tc>
          <w:tcPr>
            <w:tcW w:w="3302" w:type="pct"/>
          </w:tcPr>
          <w:p w14:paraId="657DF1C1" w14:textId="2E1FF133" w:rsidR="00C96D9D" w:rsidRPr="00EA5BE4" w:rsidRDefault="00C96D9D">
            <w:pPr>
              <w:rPr>
                <w:sz w:val="24"/>
                <w:szCs w:val="24"/>
              </w:rPr>
            </w:pPr>
            <w:r w:rsidRPr="00EA5BE4">
              <w:rPr>
                <w:sz w:val="24"/>
                <w:szCs w:val="24"/>
              </w:rPr>
              <w:t>Email Services renewal</w:t>
            </w:r>
          </w:p>
        </w:tc>
        <w:tc>
          <w:tcPr>
            <w:tcW w:w="1062" w:type="pct"/>
          </w:tcPr>
          <w:p w14:paraId="2B44F472" w14:textId="5DDFF271" w:rsidR="00C96D9D" w:rsidRPr="00EA5BE4" w:rsidRDefault="008574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1B6CEA" w:rsidRPr="00EA5BE4">
              <w:rPr>
                <w:sz w:val="24"/>
                <w:szCs w:val="24"/>
              </w:rPr>
              <w:t>20</w:t>
            </w:r>
          </w:p>
        </w:tc>
      </w:tr>
      <w:tr w:rsidR="00C96D9D" w:rsidRPr="00EA5BE4" w14:paraId="11741635" w14:textId="77777777" w:rsidTr="00C96D9D">
        <w:trPr>
          <w:trHeight w:val="360"/>
        </w:trPr>
        <w:tc>
          <w:tcPr>
            <w:tcW w:w="636" w:type="pct"/>
          </w:tcPr>
          <w:p w14:paraId="5150D1F6" w14:textId="1A74ED19" w:rsidR="00C96D9D" w:rsidRPr="00EA5BE4" w:rsidRDefault="00C96D9D">
            <w:pPr>
              <w:rPr>
                <w:sz w:val="24"/>
                <w:szCs w:val="24"/>
              </w:rPr>
            </w:pPr>
            <w:r w:rsidRPr="00EA5BE4">
              <w:rPr>
                <w:sz w:val="24"/>
                <w:szCs w:val="24"/>
              </w:rPr>
              <w:t>6</w:t>
            </w:r>
          </w:p>
        </w:tc>
        <w:tc>
          <w:tcPr>
            <w:tcW w:w="3302" w:type="pct"/>
          </w:tcPr>
          <w:p w14:paraId="2493A34F" w14:textId="61E15AF1" w:rsidR="00C96D9D" w:rsidRPr="00EA5BE4" w:rsidRDefault="00C96D9D">
            <w:pPr>
              <w:rPr>
                <w:sz w:val="24"/>
                <w:szCs w:val="24"/>
              </w:rPr>
            </w:pPr>
            <w:r w:rsidRPr="00EA5BE4">
              <w:rPr>
                <w:sz w:val="24"/>
                <w:szCs w:val="24"/>
              </w:rPr>
              <w:t>Website management</w:t>
            </w:r>
          </w:p>
        </w:tc>
        <w:tc>
          <w:tcPr>
            <w:tcW w:w="1062" w:type="pct"/>
          </w:tcPr>
          <w:p w14:paraId="6F39A4CC" w14:textId="7364D2BB" w:rsidR="00C96D9D" w:rsidRPr="00EA5BE4" w:rsidRDefault="008574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1B6CEA" w:rsidRPr="00EA5BE4">
              <w:rPr>
                <w:sz w:val="24"/>
                <w:szCs w:val="24"/>
              </w:rPr>
              <w:t>75</w:t>
            </w:r>
          </w:p>
        </w:tc>
      </w:tr>
      <w:tr w:rsidR="00C96D9D" w:rsidRPr="00EA5BE4" w14:paraId="5E83FC2E" w14:textId="77777777" w:rsidTr="00C96D9D">
        <w:trPr>
          <w:trHeight w:val="360"/>
        </w:trPr>
        <w:tc>
          <w:tcPr>
            <w:tcW w:w="636" w:type="pct"/>
          </w:tcPr>
          <w:p w14:paraId="2D84988A" w14:textId="1D6ABB73" w:rsidR="00C96D9D" w:rsidRPr="00EA5BE4" w:rsidRDefault="00C96D9D">
            <w:pPr>
              <w:rPr>
                <w:sz w:val="24"/>
                <w:szCs w:val="24"/>
              </w:rPr>
            </w:pPr>
            <w:r w:rsidRPr="00EA5BE4">
              <w:rPr>
                <w:sz w:val="24"/>
                <w:szCs w:val="24"/>
              </w:rPr>
              <w:t>7</w:t>
            </w:r>
          </w:p>
        </w:tc>
        <w:tc>
          <w:tcPr>
            <w:tcW w:w="3302" w:type="pct"/>
          </w:tcPr>
          <w:p w14:paraId="52DCC331" w14:textId="0DB7B915" w:rsidR="00C96D9D" w:rsidRPr="00EA5BE4" w:rsidRDefault="00C96D9D">
            <w:pPr>
              <w:rPr>
                <w:sz w:val="24"/>
                <w:szCs w:val="24"/>
              </w:rPr>
            </w:pPr>
            <w:r w:rsidRPr="00EA5BE4">
              <w:rPr>
                <w:sz w:val="24"/>
                <w:szCs w:val="24"/>
              </w:rPr>
              <w:t>Hosting</w:t>
            </w:r>
          </w:p>
        </w:tc>
        <w:tc>
          <w:tcPr>
            <w:tcW w:w="1062" w:type="pct"/>
          </w:tcPr>
          <w:p w14:paraId="7C7CE5AC" w14:textId="7DF54F88" w:rsidR="00C96D9D" w:rsidRPr="00EA5BE4" w:rsidRDefault="008574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1B6CEA" w:rsidRPr="00EA5BE4">
              <w:rPr>
                <w:sz w:val="24"/>
                <w:szCs w:val="24"/>
              </w:rPr>
              <w:t>60</w:t>
            </w:r>
          </w:p>
        </w:tc>
      </w:tr>
      <w:tr w:rsidR="00C96D9D" w:rsidRPr="00EA5BE4" w14:paraId="4FA608B2" w14:textId="77777777" w:rsidTr="00C96D9D">
        <w:trPr>
          <w:trHeight w:val="360"/>
        </w:trPr>
        <w:tc>
          <w:tcPr>
            <w:tcW w:w="636" w:type="pct"/>
          </w:tcPr>
          <w:p w14:paraId="086E64EE" w14:textId="5C440197" w:rsidR="00C96D9D" w:rsidRPr="00EA5BE4" w:rsidRDefault="00C96D9D">
            <w:pPr>
              <w:rPr>
                <w:sz w:val="24"/>
                <w:szCs w:val="24"/>
              </w:rPr>
            </w:pPr>
            <w:r w:rsidRPr="00EA5BE4">
              <w:rPr>
                <w:sz w:val="24"/>
                <w:szCs w:val="24"/>
              </w:rPr>
              <w:t>8</w:t>
            </w:r>
          </w:p>
        </w:tc>
        <w:tc>
          <w:tcPr>
            <w:tcW w:w="3302" w:type="pct"/>
          </w:tcPr>
          <w:p w14:paraId="0E22A760" w14:textId="2DBAA79C" w:rsidR="00C96D9D" w:rsidRPr="00EA5BE4" w:rsidRDefault="00C96D9D">
            <w:pPr>
              <w:rPr>
                <w:sz w:val="24"/>
                <w:szCs w:val="24"/>
              </w:rPr>
            </w:pPr>
            <w:r w:rsidRPr="00EA5BE4">
              <w:rPr>
                <w:sz w:val="24"/>
                <w:szCs w:val="24"/>
              </w:rPr>
              <w:t>Website and emails related Support</w:t>
            </w:r>
          </w:p>
        </w:tc>
        <w:tc>
          <w:tcPr>
            <w:tcW w:w="1062" w:type="pct"/>
          </w:tcPr>
          <w:p w14:paraId="41B81FBA" w14:textId="46F9217F" w:rsidR="00C96D9D" w:rsidRPr="00EA5BE4" w:rsidRDefault="008574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1B6CEA" w:rsidRPr="00EA5BE4">
              <w:rPr>
                <w:sz w:val="24"/>
                <w:szCs w:val="24"/>
              </w:rPr>
              <w:t>75</w:t>
            </w:r>
          </w:p>
        </w:tc>
      </w:tr>
      <w:tr w:rsidR="00C96D9D" w:rsidRPr="00EA5BE4" w14:paraId="19449ADF" w14:textId="77777777" w:rsidTr="00C96D9D">
        <w:trPr>
          <w:trHeight w:val="360"/>
        </w:trPr>
        <w:tc>
          <w:tcPr>
            <w:tcW w:w="636" w:type="pct"/>
          </w:tcPr>
          <w:p w14:paraId="2FA8849C" w14:textId="77777777" w:rsidR="00C96D9D" w:rsidRPr="00EA5BE4" w:rsidRDefault="00C96D9D">
            <w:pPr>
              <w:rPr>
                <w:sz w:val="24"/>
                <w:szCs w:val="24"/>
              </w:rPr>
            </w:pPr>
          </w:p>
        </w:tc>
        <w:tc>
          <w:tcPr>
            <w:tcW w:w="3302" w:type="pct"/>
          </w:tcPr>
          <w:p w14:paraId="6EF41662" w14:textId="77777777" w:rsidR="00C96D9D" w:rsidRPr="00EA5BE4" w:rsidRDefault="00C96D9D">
            <w:pPr>
              <w:rPr>
                <w:sz w:val="24"/>
                <w:szCs w:val="24"/>
              </w:rPr>
            </w:pPr>
          </w:p>
        </w:tc>
        <w:tc>
          <w:tcPr>
            <w:tcW w:w="1062" w:type="pct"/>
          </w:tcPr>
          <w:p w14:paraId="480F97F0" w14:textId="77777777" w:rsidR="00C96D9D" w:rsidRPr="00EA5BE4" w:rsidRDefault="00C96D9D">
            <w:pPr>
              <w:jc w:val="right"/>
              <w:rPr>
                <w:sz w:val="24"/>
                <w:szCs w:val="24"/>
              </w:rPr>
            </w:pPr>
          </w:p>
        </w:tc>
      </w:tr>
      <w:tr w:rsidR="00C96D9D" w:rsidRPr="00EA5BE4" w14:paraId="208C81EA" w14:textId="77777777" w:rsidTr="00C96D9D">
        <w:trPr>
          <w:trHeight w:val="360"/>
        </w:trPr>
        <w:tc>
          <w:tcPr>
            <w:tcW w:w="636" w:type="pct"/>
          </w:tcPr>
          <w:p w14:paraId="77F617D4" w14:textId="77777777" w:rsidR="00C96D9D" w:rsidRPr="00EA5BE4" w:rsidRDefault="00C96D9D">
            <w:pPr>
              <w:rPr>
                <w:sz w:val="24"/>
                <w:szCs w:val="24"/>
              </w:rPr>
            </w:pPr>
          </w:p>
        </w:tc>
        <w:tc>
          <w:tcPr>
            <w:tcW w:w="3302" w:type="pct"/>
          </w:tcPr>
          <w:p w14:paraId="36FD1069" w14:textId="4E71BCA4" w:rsidR="00C96D9D" w:rsidRPr="00EA5BE4" w:rsidRDefault="00C96D9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62" w:type="pct"/>
          </w:tcPr>
          <w:p w14:paraId="211AE9EA" w14:textId="2EC0E90C" w:rsidR="00C96D9D" w:rsidRPr="00EA5BE4" w:rsidRDefault="00C96D9D">
            <w:pPr>
              <w:jc w:val="right"/>
              <w:rPr>
                <w:b/>
                <w:bCs/>
                <w:sz w:val="24"/>
                <w:szCs w:val="24"/>
              </w:rPr>
            </w:pPr>
          </w:p>
        </w:tc>
      </w:tr>
      <w:tr w:rsidR="00C96D9D" w:rsidRPr="00EA5BE4" w14:paraId="7D51E04C" w14:textId="77777777" w:rsidTr="00C96D9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636" w:type="pct"/>
          </w:tcPr>
          <w:p w14:paraId="4960A18F" w14:textId="7C5EC361" w:rsidR="00C96D9D" w:rsidRPr="00EA5BE4" w:rsidRDefault="00563953">
            <w:pPr>
              <w:rPr>
                <w:sz w:val="24"/>
                <w:szCs w:val="24"/>
              </w:rPr>
            </w:pPr>
            <w:r w:rsidRPr="00EA5BE4">
              <w:rPr>
                <w:b w:val="0"/>
                <w:bCs/>
                <w:sz w:val="24"/>
                <w:szCs w:val="24"/>
              </w:rPr>
              <w:t>TOTAL</w:t>
            </w:r>
          </w:p>
        </w:tc>
        <w:tc>
          <w:tcPr>
            <w:tcW w:w="3302" w:type="pct"/>
          </w:tcPr>
          <w:p w14:paraId="1B22C398" w14:textId="77777777" w:rsidR="00C96D9D" w:rsidRPr="00EA5BE4" w:rsidRDefault="00C96D9D">
            <w:pPr>
              <w:rPr>
                <w:sz w:val="24"/>
                <w:szCs w:val="24"/>
              </w:rPr>
            </w:pPr>
          </w:p>
        </w:tc>
        <w:tc>
          <w:tcPr>
            <w:tcW w:w="1062" w:type="pct"/>
          </w:tcPr>
          <w:p w14:paraId="2FB9933A" w14:textId="39B948E0" w:rsidR="00C96D9D" w:rsidRPr="00EA5BE4" w:rsidRDefault="00F83C08">
            <w:pPr>
              <w:rPr>
                <w:sz w:val="24"/>
                <w:szCs w:val="24"/>
              </w:rPr>
            </w:pPr>
            <w:r w:rsidRPr="00EA5BE4">
              <w:rPr>
                <w:b w:val="0"/>
                <w:bCs/>
                <w:sz w:val="24"/>
                <w:szCs w:val="24"/>
              </w:rPr>
              <w:t>$556</w:t>
            </w:r>
          </w:p>
        </w:tc>
      </w:tr>
    </w:tbl>
    <w:p w14:paraId="4CA80A2B" w14:textId="77777777" w:rsidR="00867A5D" w:rsidRPr="00C1333E" w:rsidRDefault="00670510">
      <w:pPr>
        <w:pStyle w:val="Closing"/>
        <w:rPr>
          <w:color w:val="39B80A"/>
        </w:rPr>
      </w:pPr>
      <w:r w:rsidRPr="00C1333E">
        <w:rPr>
          <w:color w:val="39B80A"/>
        </w:rPr>
        <w:t>Thank you for your business!</w:t>
      </w:r>
    </w:p>
    <w:sectPr w:rsidR="00867A5D" w:rsidRPr="00C1333E">
      <w:footerReference w:type="default" r:id="rId11"/>
      <w:footerReference w:type="first" r:id="rId12"/>
      <w:pgSz w:w="12240" w:h="15840" w:code="1"/>
      <w:pgMar w:top="1080" w:right="1224" w:bottom="2160" w:left="2016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D60D8" w14:textId="77777777" w:rsidR="0084685D" w:rsidRDefault="0084685D">
      <w:pPr>
        <w:spacing w:before="0" w:after="0"/>
      </w:pPr>
      <w:r>
        <w:separator/>
      </w:r>
    </w:p>
  </w:endnote>
  <w:endnote w:type="continuationSeparator" w:id="0">
    <w:p w14:paraId="7A40FBE6" w14:textId="77777777" w:rsidR="0084685D" w:rsidRDefault="0084685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A4670" w14:textId="77777777" w:rsidR="00867A5D" w:rsidRDefault="00670510">
    <w:pPr>
      <w:pStyle w:val="Footer-Centered"/>
    </w:pPr>
    <w:r>
      <w:rPr>
        <w:rStyle w:val="ContactHeading"/>
      </w:rPr>
      <w:t>Page: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LayoutTable"/>
      <w:tblW w:w="5000" w:type="pct"/>
      <w:jc w:val="center"/>
      <w:tblLook w:val="04A0" w:firstRow="1" w:lastRow="0" w:firstColumn="1" w:lastColumn="0" w:noHBand="0" w:noVBand="1"/>
      <w:tblDescription w:val="Contact info"/>
    </w:tblPr>
    <w:tblGrid>
      <w:gridCol w:w="2997"/>
      <w:gridCol w:w="6003"/>
    </w:tblGrid>
    <w:tr w:rsidR="00867A5D" w14:paraId="3E907E20" w14:textId="77777777">
      <w:trPr>
        <w:jc w:val="center"/>
      </w:trPr>
      <w:tc>
        <w:tcPr>
          <w:tcW w:w="1665" w:type="pct"/>
          <w:vAlign w:val="center"/>
        </w:tcPr>
        <w:p w14:paraId="24ACE1E4" w14:textId="048E23ED" w:rsidR="00867A5D" w:rsidRDefault="00471C72">
          <w:pPr>
            <w:pStyle w:val="Footer"/>
          </w:pPr>
          <w:r w:rsidRPr="00C1333E">
            <w:rPr>
              <w:rStyle w:val="ContactHeading"/>
              <w:color w:val="39B80A"/>
            </w:rPr>
            <w:t>C</w:t>
          </w:r>
          <w:r w:rsidR="00670510" w:rsidRPr="00C1333E">
            <w:rPr>
              <w:rStyle w:val="ContactHeading"/>
              <w:color w:val="39B80A"/>
            </w:rPr>
            <w:t>e</w:t>
          </w:r>
          <w:r w:rsidRPr="00C1333E">
            <w:rPr>
              <w:rStyle w:val="ContactHeading"/>
              <w:color w:val="39B80A"/>
            </w:rPr>
            <w:t>l</w:t>
          </w:r>
          <w:r w:rsidR="00670510" w:rsidRPr="00C1333E">
            <w:rPr>
              <w:rStyle w:val="ContactHeading"/>
              <w:color w:val="39B80A"/>
            </w:rPr>
            <w:t>l:</w:t>
          </w:r>
          <w:r w:rsidR="00670510" w:rsidRPr="00C1333E">
            <w:rPr>
              <w:color w:val="39B80A"/>
            </w:rPr>
            <w:t xml:space="preserve"> </w:t>
          </w:r>
          <w:r w:rsidR="00D42CA5">
            <w:t>+263 776 792 078</w:t>
          </w:r>
        </w:p>
      </w:tc>
      <w:tc>
        <w:tcPr>
          <w:tcW w:w="3335" w:type="pct"/>
          <w:vAlign w:val="center"/>
        </w:tcPr>
        <w:p w14:paraId="1762A63F" w14:textId="31D9A72B" w:rsidR="00867A5D" w:rsidRDefault="00670510">
          <w:pPr>
            <w:pStyle w:val="Footer"/>
          </w:pPr>
          <w:r w:rsidRPr="00C1333E">
            <w:rPr>
              <w:rStyle w:val="ContactHeading"/>
              <w:color w:val="39B80A"/>
            </w:rPr>
            <w:t xml:space="preserve">Email: </w:t>
          </w:r>
          <w:hyperlink r:id="rId1" w:history="1">
            <w:r w:rsidR="00D42CA5" w:rsidRPr="00D63DC5">
              <w:rPr>
                <w:rStyle w:val="Hyperlink"/>
              </w:rPr>
              <w:t>info@aigen.co.zw</w:t>
            </w:r>
          </w:hyperlink>
          <w:r w:rsidR="00D42CA5">
            <w:t xml:space="preserve">                       </w:t>
          </w:r>
          <w:r w:rsidR="00D42CA5" w:rsidRPr="00C1333E">
            <w:rPr>
              <w:rStyle w:val="ContactHeading"/>
              <w:color w:val="39B80A"/>
            </w:rPr>
            <w:t>Web:</w:t>
          </w:r>
          <w:r w:rsidR="00D42CA5" w:rsidRPr="00C1333E">
            <w:rPr>
              <w:color w:val="39B80A"/>
            </w:rPr>
            <w:t xml:space="preserve"> </w:t>
          </w:r>
          <w:r w:rsidR="00D42CA5">
            <w:t>www.aigen.co.zw</w:t>
          </w:r>
        </w:p>
      </w:tc>
    </w:tr>
    <w:tr w:rsidR="00867A5D" w14:paraId="0CCC4F41" w14:textId="77777777">
      <w:trPr>
        <w:jc w:val="center"/>
      </w:trPr>
      <w:tc>
        <w:tcPr>
          <w:tcW w:w="1665" w:type="pct"/>
          <w:vAlign w:val="center"/>
        </w:tcPr>
        <w:p w14:paraId="48437727" w14:textId="7B5F3A0B" w:rsidR="00867A5D" w:rsidRDefault="00867A5D" w:rsidP="00D42CA5">
          <w:pPr>
            <w:pStyle w:val="Footer"/>
            <w:ind w:left="0"/>
          </w:pPr>
        </w:p>
      </w:tc>
      <w:tc>
        <w:tcPr>
          <w:tcW w:w="3335" w:type="pct"/>
          <w:vAlign w:val="center"/>
        </w:tcPr>
        <w:p w14:paraId="5F3EF1BA" w14:textId="77FB1812" w:rsidR="00867A5D" w:rsidRDefault="00867A5D">
          <w:pPr>
            <w:pStyle w:val="Footer"/>
          </w:pPr>
        </w:p>
      </w:tc>
    </w:tr>
  </w:tbl>
  <w:p w14:paraId="15092C8F" w14:textId="77777777" w:rsidR="00867A5D" w:rsidRDefault="00867A5D">
    <w:pPr>
      <w:pStyle w:val="TableSpac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30FD9" w14:textId="77777777" w:rsidR="0084685D" w:rsidRDefault="0084685D">
      <w:pPr>
        <w:spacing w:before="0" w:after="0"/>
      </w:pPr>
      <w:r>
        <w:separator/>
      </w:r>
    </w:p>
  </w:footnote>
  <w:footnote w:type="continuationSeparator" w:id="0">
    <w:p w14:paraId="1F454B0E" w14:textId="77777777" w:rsidR="0084685D" w:rsidRDefault="0084685D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9B"/>
    <w:rsid w:val="00060C07"/>
    <w:rsid w:val="0011189D"/>
    <w:rsid w:val="001400E3"/>
    <w:rsid w:val="00145F6E"/>
    <w:rsid w:val="001B6CEA"/>
    <w:rsid w:val="002658A3"/>
    <w:rsid w:val="00292957"/>
    <w:rsid w:val="003A4223"/>
    <w:rsid w:val="003C4DE0"/>
    <w:rsid w:val="00471C72"/>
    <w:rsid w:val="004F283A"/>
    <w:rsid w:val="00563953"/>
    <w:rsid w:val="00670510"/>
    <w:rsid w:val="006923F0"/>
    <w:rsid w:val="006E5C98"/>
    <w:rsid w:val="00776E44"/>
    <w:rsid w:val="007B1A4E"/>
    <w:rsid w:val="00801180"/>
    <w:rsid w:val="0084685D"/>
    <w:rsid w:val="0085740D"/>
    <w:rsid w:val="00867A5D"/>
    <w:rsid w:val="0089372D"/>
    <w:rsid w:val="009600F7"/>
    <w:rsid w:val="00AD089B"/>
    <w:rsid w:val="00B86D0D"/>
    <w:rsid w:val="00C1333E"/>
    <w:rsid w:val="00C45FAF"/>
    <w:rsid w:val="00C96D9D"/>
    <w:rsid w:val="00D42CA5"/>
    <w:rsid w:val="00E504CE"/>
    <w:rsid w:val="00EA5BE4"/>
    <w:rsid w:val="00EE3957"/>
    <w:rsid w:val="00EF20F9"/>
    <w:rsid w:val="00F071AB"/>
    <w:rsid w:val="00F171EB"/>
    <w:rsid w:val="00F83C08"/>
    <w:rsid w:val="00FB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3E909A"/>
  <w15:chartTrackingRefBased/>
  <w15:docId w15:val="{03D14606-F7E4-47C8-9887-769DC35B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83D" w:themeColor="text2"/>
        <w:lang w:val="en-US" w:eastAsia="en-US" w:bidi="ar-SA"/>
      </w:rPr>
    </w:rPrDefault>
    <w:pPrDefault>
      <w:pPr>
        <w:spacing w:before="60" w:after="60"/>
        <w:ind w:left="144" w:right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youtTable">
    <w:name w:val="Layout Table"/>
    <w:basedOn w:val="TableNormal"/>
    <w:uiPriority w:val="99"/>
    <w:pPr>
      <w:spacing w:after="0"/>
    </w:pPr>
    <w:tblPr>
      <w:tblCellMar>
        <w:left w:w="0" w:type="dxa"/>
        <w:right w:w="0" w:type="dxa"/>
      </w:tblCellMar>
    </w:tblPr>
  </w:style>
  <w:style w:type="paragraph" w:styleId="NoSpacing">
    <w:name w:val="No Spacing"/>
    <w:uiPriority w:val="1"/>
    <w:qFormat/>
    <w:pPr>
      <w:spacing w:before="0" w:after="0"/>
    </w:pPr>
  </w:style>
  <w:style w:type="table" w:customStyle="1" w:styleId="InvoiceTable">
    <w:name w:val="Invoice Table"/>
    <w:basedOn w:val="TableNormal"/>
    <w:uiPriority w:val="99"/>
    <w:tblPr>
      <w:tblBorders>
        <w:insideH w:val="single" w:sz="4" w:space="0" w:color="9B9482" w:themeColor="text2" w:themeTint="99"/>
      </w:tblBorders>
      <w:tblCellMar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4F4F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F79595" w:themeColor="accen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2"/>
    <w:qFormat/>
    <w:pPr>
      <w:spacing w:before="0" w:after="0"/>
      <w:ind w:left="0" w:right="0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character" w:styleId="Strong">
    <w:name w:val="Strong"/>
    <w:basedOn w:val="DefaultParagraphFont"/>
    <w:uiPriority w:val="3"/>
    <w:qFormat/>
    <w:rPr>
      <w:b w:val="0"/>
      <w:bCs w:val="0"/>
      <w:color w:val="F24F4F" w:themeColor="accent1"/>
    </w:rPr>
  </w:style>
  <w:style w:type="paragraph" w:customStyle="1" w:styleId="InvoiceHeading">
    <w:name w:val="Invoice Heading"/>
    <w:basedOn w:val="Normal"/>
    <w:next w:val="InvoiceText"/>
    <w:uiPriority w:val="2"/>
    <w:qFormat/>
    <w:pPr>
      <w:spacing w:before="80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InvoiceText">
    <w:name w:val="Invoice Text"/>
    <w:basedOn w:val="Normal"/>
    <w:uiPriority w:val="2"/>
    <w:qFormat/>
    <w:pPr>
      <w:spacing w:before="0" w:after="360"/>
      <w:contextualSpacing/>
    </w:pPr>
  </w:style>
  <w:style w:type="paragraph" w:styleId="Closing">
    <w:name w:val="Closing"/>
    <w:basedOn w:val="Normal"/>
    <w:link w:val="ClosingChar"/>
    <w:uiPriority w:val="3"/>
    <w:unhideWhenUsed/>
    <w:qFormat/>
    <w:pPr>
      <w:spacing w:before="280" w:after="0"/>
      <w:ind w:right="0"/>
      <w:jc w:val="right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3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customStyle="1" w:styleId="TableSpace">
    <w:name w:val="Table Space"/>
    <w:basedOn w:val="Normal"/>
    <w:uiPriority w:val="99"/>
    <w:semiHidden/>
    <w:unhideWhenUsed/>
    <w:pPr>
      <w:spacing w:before="0" w:after="0" w:line="40" w:lineRule="exact"/>
    </w:pPr>
    <w:rPr>
      <w:noProof/>
      <w:sz w:val="4"/>
      <w:szCs w:val="4"/>
    </w:rPr>
  </w:style>
  <w:style w:type="paragraph" w:customStyle="1" w:styleId="Name">
    <w:name w:val="Name"/>
    <w:basedOn w:val="Normal"/>
    <w:uiPriority w:val="2"/>
    <w:qFormat/>
    <w:pPr>
      <w:spacing w:before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0" w:after="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ContactHeading">
    <w:name w:val="Contact Heading"/>
    <w:basedOn w:val="DefaultParagraphFont"/>
    <w:uiPriority w:val="1"/>
    <w:qFormat/>
    <w:rPr>
      <w:rFonts w:asciiTheme="majorHAnsi" w:eastAsiaTheme="majorEastAsia" w:hAnsiTheme="majorHAnsi" w:cstheme="majorBidi"/>
      <w:color w:val="F24F4F" w:themeColor="accent1"/>
      <w:sz w:val="18"/>
    </w:rPr>
  </w:style>
  <w:style w:type="paragraph" w:customStyle="1" w:styleId="Footer-Centered">
    <w:name w:val="Footer-Centered"/>
    <w:basedOn w:val="Footer"/>
    <w:uiPriority w:val="99"/>
    <w:qFormat/>
    <w:pPr>
      <w:spacing w:after="60"/>
      <w:jc w:val="center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D42CA5"/>
    <w:rPr>
      <w:color w:val="4C483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C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aigen.co.zw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dha\AppData\Roaming\Microsoft\Templates\Invoice%20(Simple%20moder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905A90957E4C19B19ABBED8373D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F7FA0-19C7-4DC5-BEF7-9C7C35DA3E0F}"/>
      </w:docPartPr>
      <w:docPartBody>
        <w:p w:rsidR="000064BA" w:rsidRDefault="000F321B">
          <w:pPr>
            <w:pStyle w:val="A4905A90957E4C19B19ABBED8373DCDE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1B"/>
    <w:rsid w:val="000064BA"/>
    <w:rsid w:val="000F321B"/>
    <w:rsid w:val="00316A21"/>
    <w:rsid w:val="00A50B28"/>
    <w:rsid w:val="00A532B8"/>
    <w:rsid w:val="00BE0E36"/>
    <w:rsid w:val="00CB46D9"/>
    <w:rsid w:val="00EB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905A90957E4C19B19ABBED8373DCDE">
    <w:name w:val="A4905A90957E4C19B19ABBED8373DCDE"/>
  </w:style>
  <w:style w:type="character" w:styleId="Strong">
    <w:name w:val="Strong"/>
    <w:basedOn w:val="DefaultParagraphFont"/>
    <w:uiPriority w:val="22"/>
    <w:qFormat/>
    <w:rPr>
      <w:b w:val="0"/>
      <w:bCs w:val="0"/>
      <w:color w:val="4472C4" w:themeColor="accent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836903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2012-05-23T23:05:00+00:00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1567267</Value>
    </PublishStatusLookup>
    <APAuthor xmlns="4873beb7-5857-4685-be1f-d57550cc96cc">
      <UserInfo>
        <DisplayName>REDMOND\v-sa</DisplayName>
        <AccountId>2467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TP102901488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BCA0B384-90FF-4957-AABD-FC6F4CBC88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037443-2857-46F5-84AB-F8918A473B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493D91-ACEF-45E4-A298-9173D33A3C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3D023C-DB78-4CDD-A40A-FA78D08445A8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(Simple modern)</Template>
  <TotalTime>488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Tapiwa Johannes Mudhara</dc:creator>
  <cp:lastModifiedBy>Tapiwa Johannes Mudhara</cp:lastModifiedBy>
  <cp:revision>29</cp:revision>
  <cp:lastPrinted>2023-02-16T18:36:00Z</cp:lastPrinted>
  <dcterms:created xsi:type="dcterms:W3CDTF">2023-01-27T16:37:00Z</dcterms:created>
  <dcterms:modified xsi:type="dcterms:W3CDTF">2023-02-16T21:29:00Z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